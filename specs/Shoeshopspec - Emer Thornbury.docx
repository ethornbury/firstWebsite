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66" w:rsidRDefault="00126D66" w:rsidP="00557E71">
      <w:pPr>
        <w:pStyle w:val="Title"/>
      </w:pPr>
      <w:r>
        <w:t>Requirements Specification</w:t>
      </w:r>
    </w:p>
    <w:p w:rsidR="00126D66" w:rsidRDefault="00126D66" w:rsidP="00557E71">
      <w:pPr>
        <w:pStyle w:val="Heading1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2100"/>
        <w:gridCol w:w="7142"/>
      </w:tblGrid>
      <w:tr w:rsidR="00126D66" w:rsidRPr="00FA003F" w:rsidTr="00FA003F">
        <w:tc>
          <w:tcPr>
            <w:tcW w:w="1809" w:type="dxa"/>
            <w:tcBorders>
              <w:top w:val="single" w:sz="8" w:space="0" w:color="4F81BD"/>
            </w:tcBorders>
            <w:shd w:val="clear" w:color="auto" w:fill="4F81BD"/>
          </w:tcPr>
          <w:p w:rsidR="00126D66" w:rsidRPr="00FA003F" w:rsidRDefault="00126D66" w:rsidP="00FA003F">
            <w:pPr>
              <w:spacing w:after="0" w:line="240" w:lineRule="auto"/>
              <w:rPr>
                <w:b/>
                <w:bCs/>
                <w:color w:val="FFFFFF"/>
              </w:rPr>
            </w:pPr>
            <w:r w:rsidRPr="00FA003F">
              <w:rPr>
                <w:b/>
                <w:bCs/>
                <w:color w:val="FFFFFF"/>
              </w:rPr>
              <w:t>Client Details</w:t>
            </w:r>
          </w:p>
        </w:tc>
        <w:tc>
          <w:tcPr>
            <w:tcW w:w="7433" w:type="dxa"/>
            <w:tcBorders>
              <w:top w:val="single" w:sz="8" w:space="0" w:color="4F81BD"/>
            </w:tcBorders>
            <w:shd w:val="clear" w:color="auto" w:fill="4F81BD"/>
          </w:tcPr>
          <w:p w:rsidR="00126D66" w:rsidRPr="00FA003F" w:rsidRDefault="00126D66" w:rsidP="00FA003F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</w:tr>
      <w:tr w:rsidR="00126D66" w:rsidRPr="00FA003F" w:rsidTr="00FA003F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</w:tcPr>
          <w:p w:rsidR="00126D66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 w:rsidRPr="00FA003F">
              <w:rPr>
                <w:b/>
                <w:bCs/>
              </w:rPr>
              <w:t>Name</w:t>
            </w:r>
            <w:r>
              <w:rPr>
                <w:b/>
                <w:bCs/>
                <w:lang w:val="en-IE"/>
              </w:rPr>
              <w:t xml:space="preserve"> </w:t>
            </w:r>
          </w:p>
          <w:p w:rsidR="00126D66" w:rsidRPr="006F7D59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 w:rsidRPr="001865C6">
              <w:rPr>
                <w:lang w:val="en-IE"/>
              </w:rPr>
              <w:t>Leona Beale</w:t>
            </w:r>
          </w:p>
        </w:tc>
        <w:tc>
          <w:tcPr>
            <w:tcW w:w="7433" w:type="dxa"/>
            <w:tcBorders>
              <w:top w:val="single" w:sz="8" w:space="0" w:color="4F81BD"/>
              <w:bottom w:val="single" w:sz="8" w:space="0" w:color="4F81BD"/>
            </w:tcBorders>
          </w:tcPr>
          <w:p w:rsidR="00126D66" w:rsidRPr="00FA003F" w:rsidRDefault="00126D66" w:rsidP="00FA003F">
            <w:pPr>
              <w:spacing w:after="0" w:line="240" w:lineRule="auto"/>
            </w:pPr>
          </w:p>
        </w:tc>
      </w:tr>
      <w:tr w:rsidR="00126D66" w:rsidRPr="00FA003F" w:rsidTr="00FA003F">
        <w:tc>
          <w:tcPr>
            <w:tcW w:w="1809" w:type="dxa"/>
          </w:tcPr>
          <w:p w:rsidR="00126D66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 w:rsidRPr="00FA003F">
              <w:rPr>
                <w:b/>
                <w:bCs/>
              </w:rPr>
              <w:t>Company</w:t>
            </w:r>
          </w:p>
          <w:p w:rsidR="00126D66" w:rsidRPr="006F7D59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 w:rsidRPr="001865C6">
              <w:rPr>
                <w:lang w:val="en-IE"/>
              </w:rPr>
              <w:t>Beales Shoes</w:t>
            </w:r>
          </w:p>
        </w:tc>
        <w:tc>
          <w:tcPr>
            <w:tcW w:w="7433" w:type="dxa"/>
          </w:tcPr>
          <w:p w:rsidR="00126D66" w:rsidRPr="00FA003F" w:rsidRDefault="00126D66" w:rsidP="00FA003F">
            <w:pPr>
              <w:spacing w:after="0" w:line="240" w:lineRule="auto"/>
            </w:pPr>
          </w:p>
        </w:tc>
      </w:tr>
      <w:tr w:rsidR="00126D66" w:rsidRPr="00FA003F" w:rsidTr="00FA003F"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</w:tcPr>
          <w:p w:rsidR="00126D66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 w:rsidRPr="00FA003F">
              <w:rPr>
                <w:b/>
                <w:bCs/>
              </w:rPr>
              <w:t>Contact</w:t>
            </w:r>
          </w:p>
          <w:p w:rsidR="00126D66" w:rsidRPr="006F7D59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hyperlink r:id="rId5" w:history="1">
              <w:r w:rsidRPr="00F86982">
                <w:rPr>
                  <w:rStyle w:val="Hyperlink"/>
                  <w:lang w:val="en-IE"/>
                </w:rPr>
                <w:t>Leona.beale@ncirl.ie</w:t>
              </w:r>
            </w:hyperlink>
            <w:r>
              <w:rPr>
                <w:lang w:val="en-IE"/>
              </w:rPr>
              <w:t xml:space="preserve"> </w:t>
            </w:r>
            <w:r w:rsidRPr="001865C6">
              <w:rPr>
                <w:lang w:val="en-IE"/>
              </w:rPr>
              <w:t>01 4498778</w:t>
            </w:r>
          </w:p>
        </w:tc>
        <w:tc>
          <w:tcPr>
            <w:tcW w:w="7433" w:type="dxa"/>
            <w:tcBorders>
              <w:top w:val="single" w:sz="8" w:space="0" w:color="4F81BD"/>
              <w:bottom w:val="single" w:sz="8" w:space="0" w:color="4F81BD"/>
            </w:tcBorders>
          </w:tcPr>
          <w:p w:rsidR="00126D66" w:rsidRPr="00FA003F" w:rsidRDefault="00126D66" w:rsidP="00FA003F">
            <w:pPr>
              <w:spacing w:after="0" w:line="240" w:lineRule="auto"/>
            </w:pPr>
          </w:p>
        </w:tc>
      </w:tr>
    </w:tbl>
    <w:p w:rsidR="00126D66" w:rsidRDefault="00126D66" w:rsidP="00557E71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2518"/>
        <w:gridCol w:w="6724"/>
      </w:tblGrid>
      <w:tr w:rsidR="00126D66" w:rsidRPr="00FA003F" w:rsidTr="00FA003F">
        <w:tc>
          <w:tcPr>
            <w:tcW w:w="2518" w:type="dxa"/>
            <w:tcBorders>
              <w:top w:val="single" w:sz="8" w:space="0" w:color="4F81BD"/>
            </w:tcBorders>
            <w:shd w:val="clear" w:color="auto" w:fill="4F81BD"/>
          </w:tcPr>
          <w:p w:rsidR="00126D66" w:rsidRPr="00FA003F" w:rsidRDefault="00126D66" w:rsidP="00FA003F">
            <w:pPr>
              <w:spacing w:after="0" w:line="240" w:lineRule="auto"/>
              <w:rPr>
                <w:b/>
                <w:bCs/>
                <w:color w:val="FFFFFF"/>
              </w:rPr>
            </w:pPr>
            <w:r w:rsidRPr="00FA003F">
              <w:rPr>
                <w:bCs/>
                <w:color w:val="FFFFFF"/>
              </w:rPr>
              <w:t>Technical specs</w:t>
            </w:r>
          </w:p>
        </w:tc>
        <w:tc>
          <w:tcPr>
            <w:tcW w:w="6724" w:type="dxa"/>
            <w:tcBorders>
              <w:top w:val="single" w:sz="8" w:space="0" w:color="4F81BD"/>
            </w:tcBorders>
            <w:shd w:val="clear" w:color="auto" w:fill="4F81BD"/>
          </w:tcPr>
          <w:p w:rsidR="00126D66" w:rsidRPr="00FA003F" w:rsidRDefault="00126D66" w:rsidP="00FA003F">
            <w:pPr>
              <w:spacing w:after="0" w:line="240" w:lineRule="auto"/>
              <w:rPr>
                <w:b/>
                <w:bCs/>
                <w:color w:val="FFFFFF"/>
              </w:rPr>
            </w:pPr>
          </w:p>
        </w:tc>
      </w:tr>
      <w:tr w:rsidR="00126D66" w:rsidRPr="00FA003F" w:rsidTr="00FA003F">
        <w:tc>
          <w:tcPr>
            <w:tcW w:w="2518" w:type="dxa"/>
            <w:tcBorders>
              <w:top w:val="single" w:sz="8" w:space="0" w:color="4F81BD"/>
              <w:bottom w:val="single" w:sz="8" w:space="0" w:color="4F81BD"/>
            </w:tcBorders>
          </w:tcPr>
          <w:p w:rsidR="00126D66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 w:rsidRPr="00FA003F">
              <w:rPr>
                <w:b/>
                <w:bCs/>
              </w:rPr>
              <w:t>Domain name</w:t>
            </w:r>
          </w:p>
          <w:p w:rsidR="00126D66" w:rsidRPr="006F7D59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>
              <w:rPr>
                <w:lang w:val="en-IE"/>
              </w:rPr>
              <w:t>Needs to be created – bealesshoes.ie</w:t>
            </w:r>
          </w:p>
        </w:tc>
        <w:tc>
          <w:tcPr>
            <w:tcW w:w="6724" w:type="dxa"/>
            <w:tcBorders>
              <w:top w:val="single" w:sz="8" w:space="0" w:color="4F81BD"/>
              <w:bottom w:val="single" w:sz="8" w:space="0" w:color="4F81BD"/>
            </w:tcBorders>
          </w:tcPr>
          <w:p w:rsidR="00126D66" w:rsidRPr="00FA003F" w:rsidRDefault="00126D66" w:rsidP="00FA003F">
            <w:pPr>
              <w:spacing w:after="0" w:line="240" w:lineRule="auto"/>
            </w:pPr>
          </w:p>
        </w:tc>
      </w:tr>
      <w:tr w:rsidR="00126D66" w:rsidRPr="00FA003F" w:rsidTr="00FA003F">
        <w:tc>
          <w:tcPr>
            <w:tcW w:w="2518" w:type="dxa"/>
          </w:tcPr>
          <w:p w:rsidR="00126D66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 w:rsidRPr="00FA003F">
              <w:rPr>
                <w:b/>
                <w:bCs/>
              </w:rPr>
              <w:t>Extensions required (.ie,.com etc)</w:t>
            </w:r>
          </w:p>
          <w:p w:rsidR="00126D66" w:rsidRPr="006F7D59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>
              <w:rPr>
                <w:lang w:val="en-IE"/>
              </w:rPr>
              <w:t xml:space="preserve">.ie </w:t>
            </w:r>
            <w:r w:rsidRPr="001865C6">
              <w:rPr>
                <w:lang w:val="en-IE"/>
              </w:rPr>
              <w:t xml:space="preserve"> .com</w:t>
            </w:r>
            <w:r>
              <w:rPr>
                <w:lang w:val="en-IE"/>
              </w:rPr>
              <w:t xml:space="preserve"> .co.uk</w:t>
            </w:r>
          </w:p>
        </w:tc>
        <w:tc>
          <w:tcPr>
            <w:tcW w:w="6724" w:type="dxa"/>
          </w:tcPr>
          <w:p w:rsidR="00126D66" w:rsidRPr="00FA003F" w:rsidRDefault="00126D66" w:rsidP="00FA003F">
            <w:pPr>
              <w:spacing w:after="0" w:line="240" w:lineRule="auto"/>
            </w:pPr>
          </w:p>
        </w:tc>
      </w:tr>
      <w:tr w:rsidR="00126D66" w:rsidRPr="00FA003F" w:rsidTr="00FA003F">
        <w:tc>
          <w:tcPr>
            <w:tcW w:w="2518" w:type="dxa"/>
            <w:tcBorders>
              <w:top w:val="single" w:sz="8" w:space="0" w:color="4F81BD"/>
              <w:bottom w:val="single" w:sz="8" w:space="0" w:color="4F81BD"/>
            </w:tcBorders>
          </w:tcPr>
          <w:p w:rsidR="00126D66" w:rsidRPr="006F7D59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 w:rsidRPr="00FA003F">
              <w:rPr>
                <w:b/>
                <w:bCs/>
              </w:rPr>
              <w:t>Contact form required?</w:t>
            </w:r>
            <w:r>
              <w:rPr>
                <w:b/>
                <w:bCs/>
                <w:lang w:val="en-IE"/>
              </w:rPr>
              <w:t xml:space="preserve"> </w:t>
            </w:r>
            <w:r>
              <w:rPr>
                <w:lang w:val="en-IE"/>
              </w:rPr>
              <w:t>Yes</w:t>
            </w:r>
          </w:p>
        </w:tc>
        <w:tc>
          <w:tcPr>
            <w:tcW w:w="6724" w:type="dxa"/>
            <w:tcBorders>
              <w:top w:val="single" w:sz="8" w:space="0" w:color="4F81BD"/>
              <w:bottom w:val="single" w:sz="8" w:space="0" w:color="4F81BD"/>
            </w:tcBorders>
          </w:tcPr>
          <w:p w:rsidR="00126D66" w:rsidRPr="00FA003F" w:rsidRDefault="00126D66" w:rsidP="00FA003F">
            <w:pPr>
              <w:spacing w:after="0" w:line="240" w:lineRule="auto"/>
            </w:pPr>
          </w:p>
        </w:tc>
      </w:tr>
      <w:tr w:rsidR="00126D66" w:rsidRPr="00FA003F" w:rsidTr="00B405FD">
        <w:tc>
          <w:tcPr>
            <w:tcW w:w="2518" w:type="dxa"/>
          </w:tcPr>
          <w:p w:rsidR="00126D66" w:rsidRPr="006F7D59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 w:rsidRPr="00FA003F">
              <w:rPr>
                <w:b/>
                <w:bCs/>
              </w:rPr>
              <w:t>Email address(es) needed</w:t>
            </w:r>
            <w:r>
              <w:rPr>
                <w:b/>
                <w:bCs/>
                <w:lang w:val="en-IE"/>
              </w:rPr>
              <w:t xml:space="preserve"> </w:t>
            </w:r>
            <w:r>
              <w:rPr>
                <w:lang w:val="en-IE"/>
              </w:rPr>
              <w:t>needs to be created</w:t>
            </w:r>
          </w:p>
        </w:tc>
        <w:tc>
          <w:tcPr>
            <w:tcW w:w="6724" w:type="dxa"/>
          </w:tcPr>
          <w:p w:rsidR="00126D66" w:rsidRPr="00FA003F" w:rsidRDefault="00126D66" w:rsidP="00FA003F">
            <w:pPr>
              <w:spacing w:after="0" w:line="240" w:lineRule="auto"/>
            </w:pPr>
          </w:p>
        </w:tc>
      </w:tr>
      <w:tr w:rsidR="00126D66" w:rsidRPr="00FA003F" w:rsidTr="00B405FD">
        <w:tc>
          <w:tcPr>
            <w:tcW w:w="2518" w:type="dxa"/>
            <w:tcBorders>
              <w:bottom w:val="single" w:sz="8" w:space="0" w:color="4F81BD"/>
            </w:tcBorders>
          </w:tcPr>
          <w:p w:rsidR="00126D66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>
              <w:rPr>
                <w:b/>
                <w:bCs/>
              </w:rPr>
              <w:t>Will there be an online order/shopping facility?</w:t>
            </w:r>
          </w:p>
          <w:p w:rsidR="00126D66" w:rsidRPr="006F7D59" w:rsidRDefault="00126D66" w:rsidP="00FA003F">
            <w:pPr>
              <w:spacing w:after="0" w:line="240" w:lineRule="auto"/>
              <w:rPr>
                <w:bCs/>
                <w:lang w:val="en-IE"/>
              </w:rPr>
            </w:pPr>
            <w:r w:rsidRPr="006F7D59">
              <w:rPr>
                <w:bCs/>
                <w:lang w:val="en-IE"/>
              </w:rPr>
              <w:t>Yes</w:t>
            </w:r>
          </w:p>
        </w:tc>
        <w:tc>
          <w:tcPr>
            <w:tcW w:w="6724" w:type="dxa"/>
            <w:tcBorders>
              <w:bottom w:val="single" w:sz="8" w:space="0" w:color="4F81BD"/>
            </w:tcBorders>
          </w:tcPr>
          <w:p w:rsidR="00126D66" w:rsidRPr="00FA003F" w:rsidRDefault="00126D66" w:rsidP="00FA003F">
            <w:pPr>
              <w:spacing w:after="0" w:line="240" w:lineRule="auto"/>
            </w:pPr>
          </w:p>
        </w:tc>
      </w:tr>
    </w:tbl>
    <w:p w:rsidR="00126D66" w:rsidRDefault="00126D66" w:rsidP="00557E71"/>
    <w:p w:rsidR="00126D66" w:rsidRDefault="00126D66" w:rsidP="00557E71"/>
    <w:p w:rsidR="00126D66" w:rsidRDefault="00126D66" w:rsidP="004D00BC">
      <w:pPr>
        <w:pStyle w:val="Heading1"/>
      </w:pPr>
      <w:r>
        <w:t>Site Map (Please edit sample below)</w:t>
      </w:r>
    </w:p>
    <w:p w:rsidR="00126D66" w:rsidRDefault="00126D66" w:rsidP="00557E71">
      <w:r w:rsidRPr="0040166D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 1" o:spid="_x0000_i1025" type="#_x0000_t75" style="width:435pt;height:253.5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">
            <v:imagedata r:id="rId6" o:title=""/>
            <o:lock v:ext="edit" aspectratio="f"/>
          </v:shape>
        </w:pict>
      </w:r>
    </w:p>
    <w:p w:rsidR="00126D66" w:rsidRDefault="00126D66" w:rsidP="00557E71"/>
    <w:p w:rsidR="00126D66" w:rsidRDefault="00126D66" w:rsidP="00557E71"/>
    <w:p w:rsidR="00126D66" w:rsidRDefault="00126D66" w:rsidP="00557E71"/>
    <w:p w:rsidR="00126D66" w:rsidRDefault="00126D66" w:rsidP="00557E71"/>
    <w:p w:rsidR="00126D66" w:rsidRDefault="00126D66" w:rsidP="00557E71"/>
    <w:p w:rsidR="00126D66" w:rsidRDefault="00126D66" w:rsidP="00557E71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/>
      </w:tblPr>
      <w:tblGrid>
        <w:gridCol w:w="9242"/>
      </w:tblGrid>
      <w:tr w:rsidR="00126D66" w:rsidRPr="00FA003F" w:rsidTr="00FA003F">
        <w:tc>
          <w:tcPr>
            <w:tcW w:w="9242" w:type="dxa"/>
            <w:tcBorders>
              <w:top w:val="single" w:sz="8" w:space="0" w:color="4F81BD"/>
            </w:tcBorders>
            <w:shd w:val="clear" w:color="auto" w:fill="4F81BD"/>
          </w:tcPr>
          <w:p w:rsidR="00126D66" w:rsidRPr="00FA003F" w:rsidRDefault="00126D66" w:rsidP="00FA003F">
            <w:pPr>
              <w:spacing w:after="0" w:line="240" w:lineRule="auto"/>
              <w:rPr>
                <w:b/>
                <w:bCs/>
                <w:color w:val="FFFFFF"/>
              </w:rPr>
            </w:pPr>
            <w:r w:rsidRPr="00FA003F">
              <w:rPr>
                <w:b/>
                <w:bCs/>
                <w:color w:val="FFFFFF"/>
              </w:rPr>
              <w:t>Additional comments.</w:t>
            </w:r>
          </w:p>
        </w:tc>
      </w:tr>
      <w:tr w:rsidR="00126D66" w:rsidRPr="00FA003F" w:rsidTr="00FA003F">
        <w:tc>
          <w:tcPr>
            <w:tcW w:w="9242" w:type="dxa"/>
            <w:tcBorders>
              <w:top w:val="single" w:sz="8" w:space="0" w:color="4F81BD"/>
              <w:bottom w:val="single" w:sz="8" w:space="0" w:color="4F81BD"/>
            </w:tcBorders>
          </w:tcPr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Do you have a company logo? If yes, please attach and send file. </w:t>
            </w: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Pr="006F7D59" w:rsidRDefault="00126D66" w:rsidP="00FA003F">
            <w:pPr>
              <w:spacing w:after="0" w:line="240" w:lineRule="auto"/>
              <w:rPr>
                <w:bCs/>
                <w:lang w:val="en-IE"/>
              </w:rPr>
            </w:pPr>
            <w:r w:rsidRPr="006F7D59">
              <w:rPr>
                <w:bCs/>
                <w:lang w:val="en-IE"/>
              </w:rPr>
              <w:t>This is something that I would also like for you to create.</w:t>
            </w: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 you have any ideas or preferences around how your website will look?</w:t>
            </w: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Genres/ colour schemes/ etc?</w:t>
            </w: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 yes, please be as descriptive and specific as possible.</w:t>
            </w: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Default="00126D66" w:rsidP="006F7D59">
            <w:pPr>
              <w:rPr>
                <w:lang w:val="en-IE"/>
              </w:rPr>
            </w:pPr>
            <w:r>
              <w:rPr>
                <w:lang w:val="en-IE"/>
              </w:rPr>
              <w:t>Would like the site to be extremely visual and as interactive as possible</w:t>
            </w:r>
          </w:p>
          <w:p w:rsidR="00126D66" w:rsidRDefault="00126D66" w:rsidP="006F7D59">
            <w:pPr>
              <w:rPr>
                <w:rFonts w:ascii="Arial" w:hAnsi="Arial" w:cs="Arial"/>
                <w:lang/>
              </w:rPr>
            </w:pPr>
            <w:r>
              <w:rPr>
                <w:lang w:val="en-IE"/>
              </w:rPr>
              <w:t xml:space="preserve">Would like a link to my LinkedIn </w:t>
            </w:r>
            <w:bookmarkStart w:id="0" w:name="webProfileURL"/>
            <w:r>
              <w:rPr>
                <w:rFonts w:ascii="Arial" w:hAnsi="Arial" w:cs="Arial"/>
                <w:lang/>
              </w:rPr>
              <w:fldChar w:fldCharType="begin"/>
            </w:r>
            <w:r>
              <w:rPr>
                <w:rFonts w:ascii="Arial" w:hAnsi="Arial" w:cs="Arial"/>
                <w:lang/>
              </w:rPr>
              <w:instrText xml:space="preserve"> HYPERLINK "http://ie.linkedin.com/in/leonabeale/" \o "View public profile" </w:instrText>
            </w:r>
            <w:r w:rsidRPr="005D46E4">
              <w:rPr>
                <w:rFonts w:ascii="Arial" w:hAnsi="Arial" w:cs="Arial"/>
                <w:lang/>
              </w:rPr>
            </w:r>
            <w:r>
              <w:rPr>
                <w:rFonts w:ascii="Arial" w:hAnsi="Arial" w:cs="Arial"/>
                <w:lang/>
              </w:rPr>
              <w:fldChar w:fldCharType="separate"/>
            </w:r>
            <w:r>
              <w:rPr>
                <w:rStyle w:val="Hyperlink"/>
                <w:rFonts w:ascii="Arial" w:hAnsi="Arial" w:cs="Arial"/>
                <w:lang/>
              </w:rPr>
              <w:t>ie.linkedin.com/in/leonabeale/</w:t>
            </w:r>
            <w:r>
              <w:rPr>
                <w:rFonts w:ascii="Arial" w:hAnsi="Arial" w:cs="Arial"/>
                <w:lang/>
              </w:rPr>
              <w:fldChar w:fldCharType="end"/>
            </w:r>
            <w:bookmarkEnd w:id="0"/>
            <w:r>
              <w:rPr>
                <w:rFonts w:ascii="Arial" w:hAnsi="Arial" w:cs="Arial"/>
                <w:lang/>
              </w:rPr>
              <w:t xml:space="preserve"> </w:t>
            </w:r>
          </w:p>
          <w:p w:rsidR="00126D66" w:rsidRPr="001865C6" w:rsidRDefault="00126D66" w:rsidP="006F7D59">
            <w:pPr>
              <w:rPr>
                <w:lang w:val="en-IE"/>
              </w:rPr>
            </w:pPr>
            <w:r w:rsidRPr="001865C6">
              <w:rPr>
                <w:lang w:val="en-IE"/>
              </w:rPr>
              <w:t xml:space="preserve">Would like </w:t>
            </w:r>
            <w:r>
              <w:rPr>
                <w:lang w:val="en-IE"/>
              </w:rPr>
              <w:t>to be able to upload video links</w:t>
            </w:r>
          </w:p>
          <w:p w:rsidR="00126D66" w:rsidRDefault="00126D66" w:rsidP="006F7D59">
            <w:pPr>
              <w:rPr>
                <w:lang w:val="en-IE"/>
              </w:rPr>
            </w:pPr>
            <w:r>
              <w:rPr>
                <w:lang w:val="en-IE"/>
              </w:rPr>
              <w:t>Would like the colour scheme to incorporate shades of blue</w:t>
            </w:r>
          </w:p>
          <w:p w:rsidR="00126D66" w:rsidRPr="001865C6" w:rsidRDefault="00126D66" w:rsidP="006F7D59">
            <w:pPr>
              <w:rPr>
                <w:lang w:val="en-IE"/>
              </w:rPr>
            </w:pPr>
            <w:r>
              <w:rPr>
                <w:lang w:val="en-IE"/>
              </w:rPr>
              <w:t>Would like it to interact with other social media sites</w:t>
            </w: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What catagories would you need – womens/mens/children//sale items/new trends/special?</w:t>
            </w:r>
          </w:p>
          <w:p w:rsidR="00126D66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</w:p>
          <w:p w:rsidR="00126D66" w:rsidRPr="006F7D59" w:rsidRDefault="00126D66" w:rsidP="00FA003F">
            <w:pPr>
              <w:spacing w:after="0" w:line="240" w:lineRule="auto"/>
              <w:rPr>
                <w:bCs/>
                <w:lang w:val="en-IE"/>
              </w:rPr>
            </w:pPr>
            <w:r w:rsidRPr="006F7D59">
              <w:rPr>
                <w:bCs/>
                <w:lang w:val="en-IE"/>
              </w:rPr>
              <w:t xml:space="preserve">This would be mainly women’s footwear, latest trends from big designers </w:t>
            </w: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Would you like product photos  and descriptions displayed? If yes, please send the files or information for us to source them.</w:t>
            </w: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Default="00126D66" w:rsidP="00FA003F">
            <w:pPr>
              <w:spacing w:after="0" w:line="240" w:lineRule="auto"/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Latest designs from the following designers:</w:t>
            </w:r>
          </w:p>
          <w:p w:rsidR="00126D66" w:rsidRPr="006F7D59" w:rsidRDefault="00126D66" w:rsidP="00FA003F">
            <w:pPr>
              <w:spacing w:after="0" w:line="240" w:lineRule="auto"/>
              <w:rPr>
                <w:bCs/>
                <w:lang w:val="en-IE"/>
              </w:rPr>
            </w:pPr>
            <w:r w:rsidRPr="006F7D59">
              <w:rPr>
                <w:bCs/>
                <w:lang w:val="en-IE"/>
              </w:rPr>
              <w:t>Carl Scarpa</w:t>
            </w:r>
          </w:p>
          <w:p w:rsidR="00126D66" w:rsidRPr="006F7D59" w:rsidRDefault="00126D66" w:rsidP="00FA003F">
            <w:pPr>
              <w:spacing w:after="0" w:line="240" w:lineRule="auto"/>
              <w:rPr>
                <w:bCs/>
                <w:lang w:val="en-IE"/>
              </w:rPr>
            </w:pPr>
            <w:r w:rsidRPr="006F7D59">
              <w:rPr>
                <w:bCs/>
                <w:lang w:val="en-IE"/>
              </w:rPr>
              <w:t>Dunne</w:t>
            </w:r>
          </w:p>
          <w:p w:rsidR="00126D66" w:rsidRPr="006F7D59" w:rsidRDefault="00126D66" w:rsidP="00FA003F">
            <w:pPr>
              <w:spacing w:after="0" w:line="240" w:lineRule="auto"/>
              <w:rPr>
                <w:bCs/>
                <w:lang w:val="en-IE"/>
              </w:rPr>
            </w:pPr>
            <w:r w:rsidRPr="006F7D59">
              <w:rPr>
                <w:bCs/>
                <w:lang w:val="en-IE"/>
              </w:rPr>
              <w:t>Hunter</w:t>
            </w:r>
          </w:p>
          <w:p w:rsidR="00126D66" w:rsidRPr="006F7D59" w:rsidRDefault="00126D66" w:rsidP="006F7D59">
            <w:pPr>
              <w:spacing w:after="0" w:line="240" w:lineRule="auto"/>
              <w:rPr>
                <w:bCs/>
                <w:lang w:val="en-IE"/>
              </w:rPr>
            </w:pPr>
            <w:r w:rsidRPr="006F7D59">
              <w:rPr>
                <w:bCs/>
                <w:lang w:val="en-IE"/>
              </w:rPr>
              <w:t>Jimmy Choo</w:t>
            </w:r>
          </w:p>
          <w:p w:rsidR="00126D66" w:rsidRPr="006F7D59" w:rsidRDefault="00126D66" w:rsidP="006F7D59">
            <w:pPr>
              <w:spacing w:after="0" w:line="240" w:lineRule="auto"/>
              <w:rPr>
                <w:bCs/>
                <w:lang w:val="en-IE"/>
              </w:rPr>
            </w:pPr>
            <w:hyperlink r:id="rId7" w:tooltip="Christian Louboutin" w:history="1">
              <w:r w:rsidRPr="006F7D59">
                <w:rPr>
                  <w:bCs/>
                  <w:lang w:val="en-IE"/>
                </w:rPr>
                <w:t>Christian Louboutin</w:t>
              </w:r>
            </w:hyperlink>
          </w:p>
          <w:p w:rsidR="00126D66" w:rsidRPr="006F7D59" w:rsidRDefault="00126D66" w:rsidP="00FA003F">
            <w:pPr>
              <w:spacing w:after="0" w:line="240" w:lineRule="auto"/>
              <w:rPr>
                <w:bCs/>
                <w:lang w:val="en-IE"/>
              </w:rPr>
            </w:pPr>
            <w:r w:rsidRPr="006F7D59">
              <w:rPr>
                <w:bCs/>
                <w:lang w:val="en-IE"/>
              </w:rPr>
              <w:t>Marc Jacobs</w:t>
            </w:r>
          </w:p>
          <w:p w:rsidR="00126D66" w:rsidRDefault="00126D66" w:rsidP="00FA003F">
            <w:pPr>
              <w:spacing w:after="0" w:line="240" w:lineRule="auto"/>
              <w:rPr>
                <w:bCs/>
                <w:lang w:val="en-IE"/>
              </w:rPr>
            </w:pPr>
            <w:r w:rsidRPr="006F7D59">
              <w:rPr>
                <w:bCs/>
                <w:lang w:val="en-IE"/>
              </w:rPr>
              <w:t>Mulberry</w:t>
            </w:r>
          </w:p>
          <w:p w:rsidR="00126D66" w:rsidRPr="006F7D59" w:rsidRDefault="00126D66" w:rsidP="00FA003F">
            <w:pPr>
              <w:spacing w:after="0" w:line="240" w:lineRule="auto"/>
              <w:rPr>
                <w:bCs/>
                <w:lang w:val="en-IE"/>
              </w:rPr>
            </w:pPr>
            <w:r>
              <w:rPr>
                <w:bCs/>
                <w:lang w:val="en-IE"/>
              </w:rPr>
              <w:t>Please feel free to add others</w:t>
            </w: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Please add any other information that may help us to design your website?</w:t>
            </w: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  <w:bookmarkStart w:id="1" w:name="_GoBack"/>
            <w:bookmarkEnd w:id="1"/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</w:p>
          <w:p w:rsidR="00126D66" w:rsidRPr="00FA003F" w:rsidRDefault="00126D66" w:rsidP="00FA003F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126D66" w:rsidRPr="00557E71" w:rsidRDefault="00126D66" w:rsidP="00557E71"/>
    <w:sectPr w:rsidR="00126D66" w:rsidRPr="00557E71" w:rsidSect="00AE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41CFB"/>
    <w:multiLevelType w:val="multilevel"/>
    <w:tmpl w:val="1F8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E71"/>
    <w:rsid w:val="00063EEC"/>
    <w:rsid w:val="000F36FE"/>
    <w:rsid w:val="00126D66"/>
    <w:rsid w:val="001865C6"/>
    <w:rsid w:val="0040166D"/>
    <w:rsid w:val="004D00BC"/>
    <w:rsid w:val="0053744E"/>
    <w:rsid w:val="00557E71"/>
    <w:rsid w:val="005C1479"/>
    <w:rsid w:val="005D46E4"/>
    <w:rsid w:val="006F7D59"/>
    <w:rsid w:val="00830B85"/>
    <w:rsid w:val="00AC6747"/>
    <w:rsid w:val="00AE2A02"/>
    <w:rsid w:val="00B405FD"/>
    <w:rsid w:val="00DA616A"/>
    <w:rsid w:val="00EC0E79"/>
    <w:rsid w:val="00F86982"/>
    <w:rsid w:val="00FA0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71"/>
    <w:pPr>
      <w:spacing w:after="200" w:line="276" w:lineRule="auto"/>
    </w:pPr>
    <w:rPr>
      <w:lang w:val="ga-I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57E7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7E7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57E71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7E71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99"/>
    <w:qFormat/>
    <w:rsid w:val="00557E7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557E71"/>
    <w:rPr>
      <w:rFonts w:ascii="Cambria" w:hAnsi="Cambria"/>
      <w:color w:val="17365D"/>
      <w:spacing w:val="5"/>
      <w:kern w:val="28"/>
      <w:sz w:val="52"/>
    </w:rPr>
  </w:style>
  <w:style w:type="table" w:styleId="TableGrid">
    <w:name w:val="Table Grid"/>
    <w:basedOn w:val="TableNormal"/>
    <w:uiPriority w:val="99"/>
    <w:rsid w:val="00557E7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99"/>
    <w:rsid w:val="00557E71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4D00BC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00BC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rsid w:val="006F7D5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44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hristian_Loubou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eona.beale@ncirl.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266</Words>
  <Characters>1517</Characters>
  <Application>Microsoft Office Outlook</Application>
  <DocSecurity>0</DocSecurity>
  <Lines>0</Lines>
  <Paragraphs>0</Paragraphs>
  <ScaleCrop>false</ScaleCrop>
  <Company>nci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Sam Cogan</dc:creator>
  <cp:keywords/>
  <dc:description/>
  <cp:lastModifiedBy>Emer</cp:lastModifiedBy>
  <cp:revision>2</cp:revision>
  <dcterms:created xsi:type="dcterms:W3CDTF">2013-10-11T14:27:00Z</dcterms:created>
  <dcterms:modified xsi:type="dcterms:W3CDTF">2013-10-11T14:27:00Z</dcterms:modified>
</cp:coreProperties>
</file>